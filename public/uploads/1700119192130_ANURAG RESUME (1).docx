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264A38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09DD1EC" w14:textId="6F8AD07D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18B163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D678145" w14:textId="51DEA85C" w:rsidR="001B2ABD" w:rsidRDefault="002114E6" w:rsidP="002114E6">
            <w:pPr>
              <w:pStyle w:val="Title"/>
            </w:pPr>
            <w:r>
              <w:t>anurag guptA</w:t>
            </w:r>
          </w:p>
          <w:p w14:paraId="69F26048" w14:textId="3B6D50DC" w:rsidR="002114E6" w:rsidRPr="001A423C" w:rsidRDefault="002114E6" w:rsidP="002114E6">
            <w:pPr>
              <w:rPr>
                <w:rFonts w:asciiTheme="majorHAnsi" w:hAnsiTheme="majorHAnsi"/>
                <w:sz w:val="32"/>
                <w:szCs w:val="32"/>
              </w:rPr>
            </w:pPr>
            <w:r w:rsidRPr="001A423C">
              <w:rPr>
                <w:rFonts w:asciiTheme="majorHAnsi" w:hAnsiTheme="majorHAnsi"/>
                <w:sz w:val="32"/>
                <w:szCs w:val="32"/>
              </w:rPr>
              <w:t>S t u d e n t</w:t>
            </w:r>
            <w:r w:rsidR="00706E30" w:rsidRPr="001A423C"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</w:tr>
      <w:tr w:rsidR="001B2ABD" w14:paraId="55203CA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1CD35DA25AA40B2B6FBECDF1E44BDA8"/>
              </w:placeholder>
              <w:temporary/>
              <w:showingPlcHdr/>
              <w15:appearance w15:val="hidden"/>
            </w:sdtPr>
            <w:sdtEndPr/>
            <w:sdtContent>
              <w:p w14:paraId="39E2C8D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BD773B1" w14:textId="663AA59D" w:rsidR="00036450" w:rsidRPr="00B7017C" w:rsidRDefault="00B7017C" w:rsidP="00036450">
            <w:pPr>
              <w:rPr>
                <w:b/>
                <w:bCs/>
              </w:rPr>
            </w:pPr>
            <w:r w:rsidRPr="00B7017C">
              <w:rPr>
                <w:b/>
                <w:bCs/>
                <w:color w:val="000000" w:themeColor="text1"/>
                <w:sz w:val="16"/>
                <w:szCs w:val="16"/>
              </w:rPr>
              <w:t xml:space="preserve">Hello Folks, I’m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Anurag Gupta</w:t>
            </w:r>
            <w:r w:rsidRPr="00B7017C">
              <w:rPr>
                <w:b/>
                <w:bCs/>
                <w:color w:val="000000" w:themeColor="text1"/>
                <w:sz w:val="16"/>
                <w:szCs w:val="16"/>
              </w:rPr>
              <w:t xml:space="preserve"> from </w:t>
            </w:r>
            <w:proofErr w:type="gramStart"/>
            <w:r>
              <w:rPr>
                <w:b/>
                <w:bCs/>
                <w:color w:val="000000" w:themeColor="text1"/>
                <w:sz w:val="16"/>
                <w:szCs w:val="16"/>
              </w:rPr>
              <w:t>AGRA,UTTAR</w:t>
            </w:r>
            <w:proofErr w:type="gramEnd"/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PRADESH</w:t>
            </w:r>
            <w:r w:rsidRPr="00B7017C">
              <w:rPr>
                <w:b/>
                <w:bCs/>
                <w:color w:val="000000" w:themeColor="text1"/>
                <w:sz w:val="16"/>
                <w:szCs w:val="16"/>
              </w:rPr>
              <w:t xml:space="preserve"> currently pursuing B. Tech in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Electronics and Communication Engineering </w:t>
            </w:r>
            <w:r w:rsidRPr="00B7017C">
              <w:rPr>
                <w:b/>
                <w:bCs/>
                <w:color w:val="000000" w:themeColor="text1"/>
                <w:sz w:val="16"/>
                <w:szCs w:val="16"/>
              </w:rPr>
              <w:t>branch at Motilal Nehru National Institute Of Technology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,</w:t>
            </w:r>
            <w:r w:rsidRPr="00B7017C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8B2D41" w:rsidRPr="00B7017C">
              <w:rPr>
                <w:b/>
                <w:bCs/>
                <w:color w:val="000000" w:themeColor="text1"/>
                <w:sz w:val="16"/>
                <w:szCs w:val="16"/>
              </w:rPr>
              <w:t>Prayag Raj</w:t>
            </w:r>
            <w:r w:rsidRPr="00B7017C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</w:p>
          <w:sdt>
            <w:sdtPr>
              <w:id w:val="-1954003311"/>
              <w:placeholder>
                <w:docPart w:val="649C250A0E4D4ABC90003C631B7CB5DD"/>
              </w:placeholder>
              <w:temporary/>
              <w:showingPlcHdr/>
              <w15:appearance w15:val="hidden"/>
            </w:sdtPr>
            <w:sdtEndPr/>
            <w:sdtContent>
              <w:p w14:paraId="537E1D2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1CC7EEB7659402CB38A3763CDC434CC"/>
              </w:placeholder>
              <w:temporary/>
              <w:showingPlcHdr/>
              <w15:appearance w15:val="hidden"/>
            </w:sdtPr>
            <w:sdtEndPr/>
            <w:sdtContent>
              <w:p w14:paraId="283212F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40DD8AF" w14:textId="76651743" w:rsidR="004D3011" w:rsidRDefault="00B7017C" w:rsidP="004D3011">
            <w:r>
              <w:t>8306860334</w:t>
            </w:r>
          </w:p>
          <w:p w14:paraId="66DE464B" w14:textId="65EB1297" w:rsidR="004D3011" w:rsidRDefault="004D3011" w:rsidP="004D3011"/>
          <w:sdt>
            <w:sdtPr>
              <w:id w:val="-240260293"/>
              <w:placeholder>
                <w:docPart w:val="6F72F794C5434A8387D1FAE29066908F"/>
              </w:placeholder>
              <w:temporary/>
              <w:showingPlcHdr/>
              <w15:appearance w15:val="hidden"/>
            </w:sdtPr>
            <w:sdtEndPr/>
            <w:sdtContent>
              <w:p w14:paraId="783B8887" w14:textId="06351914" w:rsidR="004D3011" w:rsidRDefault="004D3011" w:rsidP="004D3011">
                <w:r w:rsidRPr="004D3011">
                  <w:t>EMAIL:</w:t>
                </w:r>
              </w:p>
            </w:sdtContent>
          </w:sdt>
          <w:p w14:paraId="7F8B28E3" w14:textId="77777777" w:rsidR="00B7017C" w:rsidRDefault="00B7017C" w:rsidP="00B7017C">
            <w:r>
              <w:t>anuraggolu123@gmail.com</w:t>
            </w:r>
          </w:p>
          <w:p w14:paraId="1EF1A8B8" w14:textId="5B871C58" w:rsidR="00036450" w:rsidRPr="00E4381A" w:rsidRDefault="00036450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786425BEAC8F4D66A0BD91219D549220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7E2501E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ABE6F5E" w14:textId="77777777" w:rsidR="004D3011" w:rsidRDefault="00B7017C" w:rsidP="004D3011">
            <w:r>
              <w:t>FOOTBALL.</w:t>
            </w:r>
          </w:p>
          <w:p w14:paraId="7A3ABA91" w14:textId="77777777" w:rsidR="00B7017C" w:rsidRDefault="00B7017C" w:rsidP="004D3011">
            <w:r>
              <w:t>SWIMMING.</w:t>
            </w:r>
          </w:p>
          <w:p w14:paraId="1846B88F" w14:textId="77777777" w:rsidR="00B7017C" w:rsidRDefault="00B7017C" w:rsidP="004D3011">
            <w:r>
              <w:t>CHESS.</w:t>
            </w:r>
          </w:p>
          <w:p w14:paraId="5C05FF13" w14:textId="70AD8470" w:rsidR="00B7017C" w:rsidRDefault="00B7017C" w:rsidP="004D3011">
            <w:r>
              <w:t>CODING.</w:t>
            </w:r>
          </w:p>
          <w:p w14:paraId="11F11F92" w14:textId="77777777" w:rsidR="00B7017C" w:rsidRDefault="00B7017C" w:rsidP="004D3011">
            <w:r>
              <w:t>TRAVELLING.</w:t>
            </w:r>
          </w:p>
          <w:p w14:paraId="403BA07D" w14:textId="77777777" w:rsidR="00B7017C" w:rsidRDefault="00B7017C" w:rsidP="004D3011">
            <w:r>
              <w:t>ELECTRONICS.</w:t>
            </w:r>
          </w:p>
          <w:p w14:paraId="7A75C038" w14:textId="77777777" w:rsidR="001A423C" w:rsidRDefault="001A423C" w:rsidP="004D3011"/>
          <w:p w14:paraId="738E450E" w14:textId="77777777" w:rsidR="001A423C" w:rsidRDefault="001A423C" w:rsidP="004D3011"/>
          <w:p w14:paraId="613A48AB" w14:textId="77777777" w:rsidR="001A423C" w:rsidRPr="00595773" w:rsidRDefault="001A423C" w:rsidP="001A423C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 w:rsidRPr="00595773">
              <w:rPr>
                <w:b/>
                <w:bCs/>
                <w:color w:val="548AB7" w:themeColor="accent1" w:themeShade="BF"/>
                <w:sz w:val="28"/>
                <w:szCs w:val="28"/>
              </w:rPr>
              <w:t>ACHIEVEMENTS</w:t>
            </w:r>
          </w:p>
          <w:p w14:paraId="6B00AD13" w14:textId="77777777" w:rsidR="001A423C" w:rsidRDefault="001A423C" w:rsidP="004D3011"/>
          <w:p w14:paraId="7CF6AB9F" w14:textId="0B24959F" w:rsidR="001A423C" w:rsidRDefault="001A423C" w:rsidP="004D3011">
            <w:pPr>
              <w:rPr>
                <w:sz w:val="28"/>
                <w:szCs w:val="28"/>
              </w:rPr>
            </w:pPr>
            <w:r w:rsidRPr="001A423C">
              <w:rPr>
                <w:sz w:val="28"/>
                <w:szCs w:val="28"/>
              </w:rPr>
              <w:t>1.SCOR</w:t>
            </w:r>
            <w:r>
              <w:rPr>
                <w:sz w:val="28"/>
                <w:szCs w:val="28"/>
              </w:rPr>
              <w:t>ED</w:t>
            </w:r>
            <w:r w:rsidRPr="001A423C">
              <w:rPr>
                <w:sz w:val="28"/>
                <w:szCs w:val="28"/>
              </w:rPr>
              <w:t xml:space="preserve"> 99.276% (6840 RANK) PERCENTILE IN JEE </w:t>
            </w:r>
          </w:p>
          <w:p w14:paraId="4EA2C6E2" w14:textId="77777777" w:rsidR="001A423C" w:rsidRDefault="001A423C" w:rsidP="004D3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MAINS 2022.</w:t>
            </w:r>
          </w:p>
          <w:p w14:paraId="77B38DAF" w14:textId="77777777" w:rsidR="001A423C" w:rsidRDefault="001A423C" w:rsidP="004D3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2.GOT 8758 RANK IN JEE </w:t>
            </w:r>
            <w:proofErr w:type="gramStart"/>
            <w:r>
              <w:rPr>
                <w:sz w:val="28"/>
                <w:szCs w:val="28"/>
              </w:rPr>
              <w:t>ADVANCED .</w:t>
            </w:r>
            <w:proofErr w:type="gramEnd"/>
          </w:p>
          <w:p w14:paraId="0FED7CE3" w14:textId="15A5D341" w:rsidR="001A423C" w:rsidRPr="001A423C" w:rsidRDefault="001A423C" w:rsidP="004D3011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4DCDBE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3137388" w14:textId="1A562C4C" w:rsidR="004D3011" w:rsidRDefault="002114E6" w:rsidP="002114E6">
            <w:pPr>
              <w:pStyle w:val="Heading2"/>
            </w:pPr>
            <w:r>
              <w:t>education</w:t>
            </w:r>
          </w:p>
          <w:p w14:paraId="7C4404CA" w14:textId="3A5D3A0C" w:rsidR="00036450" w:rsidRDefault="002114E6" w:rsidP="00036450">
            <w:r w:rsidRPr="002114E6">
              <w:rPr>
                <w:b/>
                <w:bCs/>
              </w:rPr>
              <w:t>St</w:t>
            </w:r>
            <w:r>
              <w:t xml:space="preserve"> </w:t>
            </w:r>
            <w:r w:rsidRPr="002114E6">
              <w:rPr>
                <w:b/>
                <w:bCs/>
              </w:rPr>
              <w:t>Mary</w:t>
            </w:r>
            <w:r>
              <w:t>`</w:t>
            </w:r>
            <w:r>
              <w:rPr>
                <w:b/>
                <w:bCs/>
              </w:rPr>
              <w:t>s</w:t>
            </w:r>
            <w:r>
              <w:t xml:space="preserve"> </w:t>
            </w:r>
            <w:r w:rsidRPr="002114E6">
              <w:rPr>
                <w:b/>
                <w:bCs/>
              </w:rPr>
              <w:t>Convent</w:t>
            </w:r>
            <w:r>
              <w:t xml:space="preserve"> </w:t>
            </w:r>
            <w:proofErr w:type="gramStart"/>
            <w:r w:rsidRPr="002114E6">
              <w:rPr>
                <w:b/>
                <w:bCs/>
              </w:rPr>
              <w:t>School</w:t>
            </w:r>
            <w:r w:rsidR="00844888">
              <w:rPr>
                <w:b/>
                <w:bCs/>
              </w:rPr>
              <w:t xml:space="preserve"> </w:t>
            </w:r>
            <w:r>
              <w:t>,</w:t>
            </w:r>
            <w:r w:rsidRPr="002114E6">
              <w:rPr>
                <w:b/>
                <w:bCs/>
              </w:rPr>
              <w:t>Agra</w:t>
            </w:r>
            <w:proofErr w:type="gramEnd"/>
          </w:p>
          <w:p w14:paraId="217E17AE" w14:textId="0A5F9F12" w:rsidR="00036450" w:rsidRPr="00844888" w:rsidRDefault="002114E6" w:rsidP="002114E6">
            <w:pPr>
              <w:rPr>
                <w:b/>
                <w:bCs/>
              </w:rPr>
            </w:pPr>
            <w:r w:rsidRPr="00844888">
              <w:rPr>
                <w:b/>
                <w:bCs/>
              </w:rPr>
              <w:t>[April 2006-June 2019</w:t>
            </w:r>
            <w:r w:rsidR="00844888">
              <w:rPr>
                <w:b/>
                <w:bCs/>
              </w:rPr>
              <w:t>]</w:t>
            </w:r>
          </w:p>
          <w:p w14:paraId="4DBAF980" w14:textId="77777777" w:rsidR="002114E6" w:rsidRDefault="002114E6" w:rsidP="002114E6">
            <w:r>
              <w:t>I passed my class 10</w:t>
            </w:r>
            <w:r w:rsidRPr="002114E6">
              <w:rPr>
                <w:vertAlign w:val="superscript"/>
              </w:rPr>
              <w:t>th</w:t>
            </w:r>
            <w:r>
              <w:t xml:space="preserve"> from this school with an aggregate score of 91% </w:t>
            </w:r>
          </w:p>
          <w:p w14:paraId="0B82CD7A" w14:textId="60CD7B39" w:rsidR="002114E6" w:rsidRDefault="002114E6" w:rsidP="002114E6">
            <w:r>
              <w:t xml:space="preserve">Marks from </w:t>
            </w:r>
            <w:r w:rsidR="00844888">
              <w:t>ICSE</w:t>
            </w:r>
            <w:r>
              <w:t xml:space="preserve"> board</w:t>
            </w:r>
            <w:r w:rsidR="00844888">
              <w:t>.</w:t>
            </w:r>
          </w:p>
          <w:p w14:paraId="1CBD67A8" w14:textId="77777777" w:rsidR="002114E6" w:rsidRDefault="002114E6" w:rsidP="002114E6"/>
          <w:p w14:paraId="53A10E95" w14:textId="7E241833" w:rsidR="00844888" w:rsidRDefault="002114E6" w:rsidP="002114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John Milton </w:t>
            </w:r>
            <w:r w:rsidR="00844888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enior </w:t>
            </w:r>
            <w:r w:rsidR="00844888">
              <w:rPr>
                <w:b/>
                <w:bCs/>
              </w:rPr>
              <w:t xml:space="preserve">Secondary </w:t>
            </w:r>
            <w:proofErr w:type="gramStart"/>
            <w:r w:rsidR="00844888">
              <w:rPr>
                <w:b/>
                <w:bCs/>
              </w:rPr>
              <w:t>School ,Agra</w:t>
            </w:r>
            <w:proofErr w:type="gramEnd"/>
          </w:p>
          <w:p w14:paraId="1C8AB3D7" w14:textId="6D99FDC9" w:rsidR="00844888" w:rsidRDefault="00844888" w:rsidP="002114E6">
            <w:pPr>
              <w:rPr>
                <w:b/>
                <w:bCs/>
              </w:rPr>
            </w:pPr>
            <w:r>
              <w:rPr>
                <w:b/>
                <w:bCs/>
              </w:rPr>
              <w:t>[July 2019-June 2021]</w:t>
            </w:r>
          </w:p>
          <w:p w14:paraId="47AA0B72" w14:textId="45FD1E1C" w:rsidR="00844888" w:rsidRDefault="00844888" w:rsidP="002114E6">
            <w:r>
              <w:t>I passed my class 12</w:t>
            </w:r>
            <w:r w:rsidRPr="00844888">
              <w:rPr>
                <w:vertAlign w:val="superscript"/>
              </w:rPr>
              <w:t>th</w:t>
            </w:r>
            <w:r>
              <w:t xml:space="preserve"> from this school with an aggregate of 84.6%marks from CBSE board.</w:t>
            </w:r>
          </w:p>
          <w:p w14:paraId="1A79014D" w14:textId="2F339461" w:rsidR="00844888" w:rsidRDefault="00844888" w:rsidP="002114E6"/>
          <w:p w14:paraId="68D029EC" w14:textId="4B656F8C" w:rsidR="00844888" w:rsidRDefault="00844888" w:rsidP="002114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Motilal Nehru National Institute </w:t>
            </w:r>
            <w:proofErr w:type="gramStart"/>
            <w:r>
              <w:rPr>
                <w:b/>
                <w:bCs/>
              </w:rPr>
              <w:t>Of</w:t>
            </w:r>
            <w:proofErr w:type="gramEnd"/>
            <w:r>
              <w:rPr>
                <w:b/>
                <w:bCs/>
              </w:rPr>
              <w:t xml:space="preserve"> Technology</w:t>
            </w:r>
          </w:p>
          <w:p w14:paraId="0D753603" w14:textId="566CD6DD" w:rsidR="00844888" w:rsidRPr="00844888" w:rsidRDefault="00844888" w:rsidP="002114E6">
            <w:pPr>
              <w:rPr>
                <w:b/>
                <w:bCs/>
              </w:rPr>
            </w:pPr>
            <w:r>
              <w:rPr>
                <w:b/>
                <w:bCs/>
              </w:rPr>
              <w:t>[November 2022-July 2026]</w:t>
            </w:r>
          </w:p>
          <w:p w14:paraId="59184BF3" w14:textId="797BE5E3" w:rsidR="00844888" w:rsidRDefault="00844888" w:rsidP="002114E6">
            <w:r>
              <w:t xml:space="preserve">Currently pursuing B-Tech in Electronics and Communication Engineering branch as a fresher </w:t>
            </w:r>
            <w:proofErr w:type="gramStart"/>
            <w:r>
              <w:t>in  this</w:t>
            </w:r>
            <w:proofErr w:type="gramEnd"/>
            <w:r>
              <w:t xml:space="preserve"> college.</w:t>
            </w:r>
          </w:p>
          <w:p w14:paraId="7586F3DD" w14:textId="296E7133" w:rsidR="004D3011" w:rsidRDefault="002114E6" w:rsidP="00036450">
            <w:r>
              <w:t xml:space="preserve"> </w:t>
            </w:r>
          </w:p>
          <w:p w14:paraId="0CF96CA6" w14:textId="3B4930CB" w:rsidR="00844888" w:rsidRDefault="00844888" w:rsidP="00844888">
            <w:pPr>
              <w:pStyle w:val="Heading2"/>
            </w:pPr>
            <w:r>
              <w:t>Projects</w:t>
            </w:r>
          </w:p>
          <w:p w14:paraId="660F998D" w14:textId="2A85E142" w:rsidR="00844888" w:rsidRDefault="00844888" w:rsidP="00844888">
            <w:r>
              <w:t xml:space="preserve">Participated in Dev-Jam 2023 and trying to build a hostel management </w:t>
            </w:r>
            <w:proofErr w:type="gramStart"/>
            <w:r>
              <w:t>system .</w:t>
            </w:r>
            <w:proofErr w:type="gramEnd"/>
          </w:p>
          <w:p w14:paraId="6D1F7C9D" w14:textId="6BFC727E" w:rsidR="00844888" w:rsidRDefault="00844888" w:rsidP="00844888"/>
          <w:p w14:paraId="652E2E5D" w14:textId="77777777" w:rsidR="00844888" w:rsidRPr="003A5EB2" w:rsidRDefault="00844888" w:rsidP="00844888">
            <w:pPr>
              <w:pBdr>
                <w:bottom w:val="single" w:sz="6" w:space="1" w:color="auto"/>
              </w:pBdr>
              <w:rPr>
                <w:rFonts w:asciiTheme="majorHAnsi" w:hAnsiTheme="majorHAnsi"/>
                <w:b/>
                <w:bCs/>
                <w:sz w:val="22"/>
              </w:rPr>
            </w:pPr>
            <w:r w:rsidRPr="003A5EB2">
              <w:rPr>
                <w:rFonts w:asciiTheme="majorHAnsi" w:hAnsiTheme="majorHAnsi"/>
                <w:b/>
                <w:bCs/>
                <w:sz w:val="22"/>
              </w:rPr>
              <w:t>AREAS OF INTEREST</w:t>
            </w:r>
          </w:p>
          <w:p w14:paraId="7603C881" w14:textId="1D877558" w:rsidR="00844888" w:rsidRDefault="00844888" w:rsidP="00036450">
            <w:r>
              <w:t xml:space="preserve"> </w:t>
            </w:r>
            <w:proofErr w:type="gramStart"/>
            <w:r>
              <w:t>Electronics(</w:t>
            </w:r>
            <w:proofErr w:type="gramEnd"/>
            <w:r>
              <w:t>Digital and Analog) ,Coding</w:t>
            </w:r>
            <w:r w:rsidR="00B7017C">
              <w:t xml:space="preserve"> </w:t>
            </w:r>
            <w:r>
              <w:t>(</w:t>
            </w:r>
            <w:r w:rsidR="00B7017C">
              <w:t>C++ ,Java ,C  and Web Development),Football.</w:t>
            </w:r>
          </w:p>
          <w:p w14:paraId="554653BA" w14:textId="1C6B963D" w:rsidR="00036450" w:rsidRDefault="001A423C" w:rsidP="00036450">
            <w:pPr>
              <w:pStyle w:val="Heading2"/>
            </w:pPr>
            <w:sdt>
              <w:sdtPr>
                <w:id w:val="1669594239"/>
                <w:placeholder>
                  <w:docPart w:val="D0BF9C40011A421AB83B9F5D1AF0EEBB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606FCE3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6B022A9" wp14:editId="60BA04D7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50C472C4" w14:textId="77777777" w:rsidR="0043117B" w:rsidRDefault="001A423C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F1D5" w14:textId="77777777" w:rsidR="002114E6" w:rsidRDefault="002114E6" w:rsidP="000C45FF">
      <w:r>
        <w:separator/>
      </w:r>
    </w:p>
  </w:endnote>
  <w:endnote w:type="continuationSeparator" w:id="0">
    <w:p w14:paraId="15E0E60A" w14:textId="77777777" w:rsidR="002114E6" w:rsidRDefault="002114E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5ABCC" w14:textId="77777777" w:rsidR="002114E6" w:rsidRDefault="002114E6" w:rsidP="000C45FF">
      <w:r>
        <w:separator/>
      </w:r>
    </w:p>
  </w:footnote>
  <w:footnote w:type="continuationSeparator" w:id="0">
    <w:p w14:paraId="433EC49A" w14:textId="77777777" w:rsidR="002114E6" w:rsidRDefault="002114E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7B1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BB616" wp14:editId="27253D0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E6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423C"/>
    <w:rsid w:val="001A74A5"/>
    <w:rsid w:val="001B2ABD"/>
    <w:rsid w:val="001E0391"/>
    <w:rsid w:val="001E1759"/>
    <w:rsid w:val="001F1ECC"/>
    <w:rsid w:val="002114E6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602E4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6E30"/>
    <w:rsid w:val="00715FCB"/>
    <w:rsid w:val="00743101"/>
    <w:rsid w:val="00764C9F"/>
    <w:rsid w:val="007775E1"/>
    <w:rsid w:val="007867A0"/>
    <w:rsid w:val="007927F5"/>
    <w:rsid w:val="00802CA0"/>
    <w:rsid w:val="00844888"/>
    <w:rsid w:val="008B2D41"/>
    <w:rsid w:val="009260CD"/>
    <w:rsid w:val="00940A66"/>
    <w:rsid w:val="00952C25"/>
    <w:rsid w:val="0096724A"/>
    <w:rsid w:val="00A2118D"/>
    <w:rsid w:val="00AD0A50"/>
    <w:rsid w:val="00AD76E2"/>
    <w:rsid w:val="00B20152"/>
    <w:rsid w:val="00B359E4"/>
    <w:rsid w:val="00B57D98"/>
    <w:rsid w:val="00B7017C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E6C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30\AppData\Local\Microsoft\Office\16.0\DTS\en-IN%7b098B6648-6A28-42B7-938D-8CD48582843F%7d\%7b842F803E-CB0B-41A8-9E16-6D253962EC8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CODING</c:v>
                </c:pt>
                <c:pt idx="1">
                  <c:v>ELECTRONICS</c:v>
                </c:pt>
                <c:pt idx="2">
                  <c:v>FOOTBALL</c:v>
                </c:pt>
                <c:pt idx="3">
                  <c:v>CHESS</c:v>
                </c:pt>
                <c:pt idx="4">
                  <c:v>MATHEMATICS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0.4</c:v>
                </c:pt>
                <c:pt idx="2">
                  <c:v>0.7</c:v>
                </c:pt>
                <c:pt idx="3">
                  <c:v>0.6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CD35DA25AA40B2B6FBECDF1E44B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F834-2076-40A7-AE9B-558E344CAF7E}"/>
      </w:docPartPr>
      <w:docPartBody>
        <w:p w:rsidR="005321A9" w:rsidRDefault="00272C79">
          <w:pPr>
            <w:pStyle w:val="41CD35DA25AA40B2B6FBECDF1E44BDA8"/>
          </w:pPr>
          <w:r w:rsidRPr="00D5459D">
            <w:t>Profile</w:t>
          </w:r>
        </w:p>
      </w:docPartBody>
    </w:docPart>
    <w:docPart>
      <w:docPartPr>
        <w:name w:val="649C250A0E4D4ABC90003C631B7C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420EB-1852-488A-A2DC-B90EE96A5287}"/>
      </w:docPartPr>
      <w:docPartBody>
        <w:p w:rsidR="005321A9" w:rsidRDefault="00272C79">
          <w:pPr>
            <w:pStyle w:val="649C250A0E4D4ABC90003C631B7CB5DD"/>
          </w:pPr>
          <w:r w:rsidRPr="00CB0055">
            <w:t>Contact</w:t>
          </w:r>
        </w:p>
      </w:docPartBody>
    </w:docPart>
    <w:docPart>
      <w:docPartPr>
        <w:name w:val="81CC7EEB7659402CB38A3763CDC43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28CE-A9E5-45F4-8487-DA88DBDF3C5E}"/>
      </w:docPartPr>
      <w:docPartBody>
        <w:p w:rsidR="005321A9" w:rsidRDefault="00272C79">
          <w:pPr>
            <w:pStyle w:val="81CC7EEB7659402CB38A3763CDC434CC"/>
          </w:pPr>
          <w:r w:rsidRPr="004D3011">
            <w:t>PHONE:</w:t>
          </w:r>
        </w:p>
      </w:docPartBody>
    </w:docPart>
    <w:docPart>
      <w:docPartPr>
        <w:name w:val="6F72F794C5434A8387D1FAE290669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9406-10DC-49FB-8368-EEEE183EC46A}"/>
      </w:docPartPr>
      <w:docPartBody>
        <w:p w:rsidR="005321A9" w:rsidRDefault="00272C79">
          <w:pPr>
            <w:pStyle w:val="6F72F794C5434A8387D1FAE29066908F"/>
          </w:pPr>
          <w:r w:rsidRPr="004D3011">
            <w:t>EMAIL:</w:t>
          </w:r>
        </w:p>
      </w:docPartBody>
    </w:docPart>
    <w:docPart>
      <w:docPartPr>
        <w:name w:val="786425BEAC8F4D66A0BD91219D549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38912-239C-4395-96A6-FA0DA00278AB}"/>
      </w:docPartPr>
      <w:docPartBody>
        <w:p w:rsidR="005321A9" w:rsidRDefault="00272C79">
          <w:pPr>
            <w:pStyle w:val="786425BEAC8F4D66A0BD91219D549220"/>
          </w:pPr>
          <w:r w:rsidRPr="00CB0055">
            <w:t>Hobbies</w:t>
          </w:r>
        </w:p>
      </w:docPartBody>
    </w:docPart>
    <w:docPart>
      <w:docPartPr>
        <w:name w:val="D0BF9C40011A421AB83B9F5D1AF0E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8074B-8731-4052-8D10-45BE37E9B0AA}"/>
      </w:docPartPr>
      <w:docPartBody>
        <w:p w:rsidR="005321A9" w:rsidRDefault="00272C79" w:rsidP="00272C79">
          <w:pPr>
            <w:pStyle w:val="D0BF9C40011A421AB83B9F5D1AF0EEBB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79"/>
    <w:rsid w:val="00272C79"/>
    <w:rsid w:val="005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2C7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D35DA25AA40B2B6FBECDF1E44BDA8">
    <w:name w:val="41CD35DA25AA40B2B6FBECDF1E44BDA8"/>
    <w:rPr>
      <w:rFonts w:cs="Mangal"/>
    </w:rPr>
  </w:style>
  <w:style w:type="paragraph" w:customStyle="1" w:styleId="649C250A0E4D4ABC90003C631B7CB5DD">
    <w:name w:val="649C250A0E4D4ABC90003C631B7CB5DD"/>
    <w:rPr>
      <w:rFonts w:cs="Mangal"/>
    </w:rPr>
  </w:style>
  <w:style w:type="paragraph" w:customStyle="1" w:styleId="81CC7EEB7659402CB38A3763CDC434CC">
    <w:name w:val="81CC7EEB7659402CB38A3763CDC434CC"/>
    <w:rPr>
      <w:rFonts w:cs="Mangal"/>
    </w:rPr>
  </w:style>
  <w:style w:type="paragraph" w:customStyle="1" w:styleId="6F72F794C5434A8387D1FAE29066908F">
    <w:name w:val="6F72F794C5434A8387D1FAE29066908F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272C79"/>
    <w:rPr>
      <w:color w:val="C45911" w:themeColor="accent2" w:themeShade="BF"/>
      <w:u w:val="single"/>
    </w:rPr>
  </w:style>
  <w:style w:type="paragraph" w:customStyle="1" w:styleId="786425BEAC8F4D66A0BD91219D549220">
    <w:name w:val="786425BEAC8F4D66A0BD91219D549220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272C7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styleId="PlaceholderText">
    <w:name w:val="Placeholder Text"/>
    <w:basedOn w:val="DefaultParagraphFont"/>
    <w:uiPriority w:val="99"/>
    <w:semiHidden/>
    <w:rsid w:val="00272C79"/>
    <w:rPr>
      <w:color w:val="808080"/>
    </w:rPr>
  </w:style>
  <w:style w:type="character" w:styleId="Emphasis">
    <w:name w:val="Emphasis"/>
    <w:basedOn w:val="DefaultParagraphFont"/>
    <w:uiPriority w:val="11"/>
    <w:qFormat/>
    <w:rsid w:val="00272C79"/>
    <w:rPr>
      <w:i/>
      <w:iCs/>
    </w:rPr>
  </w:style>
  <w:style w:type="paragraph" w:customStyle="1" w:styleId="D0BF9C40011A421AB83B9F5D1AF0EEBB1">
    <w:name w:val="D0BF9C40011A421AB83B9F5D1AF0EEBB1"/>
    <w:rsid w:val="00272C7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{842F803E-CB0B-41A8-9E16-6D253962EC86}tf00546271_win32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2023-03-18T11:55:00Z</dcterms:created>
  <dcterms:modified xsi:type="dcterms:W3CDTF">2023-03-18T12:03:00Z</dcterms:modified>
</cp:coreProperties>
</file>